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ac587dce07f24d7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