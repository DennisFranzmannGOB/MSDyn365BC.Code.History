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bc2d72717344f0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