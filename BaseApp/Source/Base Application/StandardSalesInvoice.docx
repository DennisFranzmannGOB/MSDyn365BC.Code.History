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9374A3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  <w:tr w:rsidRPr="00204F31" w:rsidR="003D4DD3" w:rsidTr="00C43401">
        <w:trPr>
          <w:cantSplit/>
          <w:trHeight w:val="274"/>
        </w:trPr>
        <w:tc>
          <w:tcPr>
            <w:tcW w:w="2069" w:type="pct"/>
          </w:tcPr>
          <w:p w:rsidR="003D4DD3" w:rsidP="00D54DEE" w:rsidRDefault="003D4DD3">
            <w:pPr>
              <w:pStyle w:val="NoSpacing"/>
            </w:pPr>
            <w:sdt>
              <w:sdtPr>
                <w:id w:val="1320919243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_Lbl[1]" w:storeItemID="{0170F0DF-CFF2-49D0-8723-A5AD8273270D}"/>
                <w:text/>
                <w:alias w:val="#Nav: /Header/VATRegistrationNo_Lbl"/>
                <w:tag w:val="#Nav: Standard_Sales_Invoice/1306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384405511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[1]" w:storeItemID="{0170F0DF-CFF2-49D0-8723-A5AD8273270D}"/>
                <w:text/>
                <w:alias w:val="#Nav: /Header/VATRegistrationNo"/>
                <w:tag w:val="#Nav: Standard_Sales_Invoice/1306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931" w:type="pct"/>
          </w:tcPr>
          <w:p w:rsidRPr="00204F31" w:rsidR="003D4DD3" w:rsidP="00D54DEE" w:rsidRDefault="003D4DD3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</w:t>
                </w:r>
                <w:proofErr w:type="spellEnd"/>
                <w:r>
                  <w:t>o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3D4DD3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3D4DD3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3D4DD3" w:rsidRDefault="00123A7D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3D4DD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4A3" w:rsidP="00E40C63" w:rsidRDefault="009374A3">
      <w:pPr>
        <w:spacing w:after="0"/>
      </w:pPr>
      <w:r>
        <w:separator/>
      </w:r>
    </w:p>
  </w:endnote>
  <w:endnote w:type="continuationSeparator" w:id="0">
    <w:p w:rsidR="009374A3" w:rsidP="00E40C63" w:rsidRDefault="009374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9374A3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4A3" w:rsidP="00E40C63" w:rsidRDefault="009374A3">
      <w:pPr>
        <w:spacing w:after="0"/>
      </w:pPr>
      <w:r>
        <w:separator/>
      </w:r>
    </w:p>
  </w:footnote>
  <w:footnote w:type="continuationSeparator" w:id="0">
    <w:p w:rsidR="009374A3" w:rsidP="00E40C63" w:rsidRDefault="009374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9374A3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9374A3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9374A3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9374A3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9374A3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D4DD3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374A3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2074ceaa6f914e1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E11DAB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E9DA432-CA58-475E-A5A6-F0BAD4137F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218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2019-03-11T13:59:06.9816904Z</dcterms:created>
  <dcterms:modified xsi:type="dcterms:W3CDTF">2019-03-11T13:59:06.9816904Z</dcterms:modified>
</coreProperties>
</file>