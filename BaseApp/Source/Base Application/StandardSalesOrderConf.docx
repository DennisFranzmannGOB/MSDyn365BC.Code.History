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9e8caf96d79474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