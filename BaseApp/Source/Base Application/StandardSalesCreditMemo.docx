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eabfce347ec4ec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